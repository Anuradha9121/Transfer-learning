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29 june 2025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LTVIP2025TMID38178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Transfer Learning-Based Classification of Poultry Diseases for Enhanced Health Management</w:t>
            </w:r>
          </w:p>
        </w:tc>
      </w:tr>
      <w:tr>
        <w:tc>
          <w:tcPr>
            <w:tcW w:w="469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jc w:val="left"/>
        <w:tblInd w:w="0" w:type="dx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Ensure that all project deliverables are uploaded to the GitHub repository for mentor review.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Project document must be prepared for mentor review without fail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the respective cards in the Kanban board to in progress. Once the activity is completed,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Explore the guided Project steps provided to complete the project activities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Access the guided projects listed under the guided project tab by clicking the go-to workspace button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The guided project template consists of project milestones (Orange), Project Activities (Red), and Reference</w:t>
            </w:r>
            <w:bookmarkStart w:id="0" w:name="_GoBack"/>
            <w:bookmarkEnd w:id="0"/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A62ACD"/>
    <w:multiLevelType w:val="multilevel"/>
    <w:tmpl w:val="727A133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1</Pages>
  <Words>159</Words>
  <Characters>941</Characters>
  <Lines>43</Lines>
  <Paragraphs>27</Paragraphs>
  <CharactersWithSpaces>1074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4</cp:revision>
  <dcterms:created xsi:type="dcterms:W3CDTF">2022-09-18T16:51:00Z</dcterms:created>
  <dcterms:modified xsi:type="dcterms:W3CDTF">2025-06-30T04:01:18Z</dcterms:modified>
</cp:coreProperties>
</file>