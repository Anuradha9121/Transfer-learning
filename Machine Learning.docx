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25 june2025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LTVIP2025TMID38178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Transfer Learning-Based Classification of Poultry Diseases for Enhanced Health Management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rtl/>
        </w:rPr>
        <w:t>Project team shall fill the following information in model performance testing template.</w:t>
      </w:r>
    </w:p>
    <w:tbl>
      <w:tblPr>
        <w:jc w:val="left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6"/>
      </w:tblGrid>
      <w:tr>
        <w:trPr>
          <w:cantSplit/>
          <w:trHeight w:val="557"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S.No.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Parameter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Values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Screenshot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Metrics</w:t>
            </w:r>
          </w:p>
        </w:tc>
        <w:tc>
          <w:tcPr/>
          <w:p>
            <w:pPr>
              <w:spacing w:line="240" w:lineRule="auto"/>
              <w:ind w:left="0" w:firstLine="0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  <w:rtl/>
              </w:rPr>
              <w:t>Regression Model:</w:t>
            </w:r>
            <w:r>
              <w:rPr>
                <w:rFonts w:ascii="Calibri" w:eastAsia="Calibri" w:cs="Calibri" w:hAnsi="Calibri"/>
                <w:rtl/>
              </w:rPr>
              <w:br/>
              <w:t>MAE - , MSE - , RMSE - , R2 score -</w:t>
              <w:br/>
              <w:br/>
            </w:r>
            <w:r>
              <w:rPr>
                <w:rFonts w:ascii="Calibri" w:eastAsia="Calibri" w:cs="Calibri" w:hAnsi="Calibri"/>
                <w:b/>
                <w:rtl/>
              </w:rPr>
              <w:t>Classification Model:</w:t>
              <w:br/>
            </w:r>
            <w:r>
              <w:rPr>
                <w:rFonts w:ascii="Calibri" w:eastAsia="Calibri" w:cs="Calibri" w:hAnsi="Calibri"/>
                <w:rtl/>
              </w:rPr>
              <w:t xml:space="preserve">Confusion Matrix - , Accuray Score- &amp; Classification Report - 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MAE</w:t>
            </w:r>
          </w:p>
        </w:tc>
      </w:tr>
      <w:tr>
        <w:trPr>
          <w:cantSplit/>
          <w:trHeight w:val="817"/>
          <w:tblHeader/>
        </w:trPr>
        <w:tc>
          <w:tcPr/>
          <w:p>
            <w:p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  <w:rtl/>
              </w:rPr>
              <w:t>Tune the Model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 xml:space="preserve">Hyperparameter Tuning - </w:t>
              <w:br/>
              <w:t xml:space="preserve">Validation Method - </w:t>
              <w:br/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validation method 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86</Words>
  <Characters>510</Characters>
  <Lines>37</Lines>
  <Paragraphs>22</Paragraphs>
  <CharactersWithSpaces>580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2025-06-30T03:06:45Z</dcterms:modified>
</cp:coreProperties>
</file>